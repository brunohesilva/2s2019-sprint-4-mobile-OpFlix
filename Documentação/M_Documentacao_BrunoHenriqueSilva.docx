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 w:rsidP="005824E0">
              <w:pPr>
                <w:pStyle w:val="Logotipo"/>
                <w:ind w:firstLine="720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5B6FF4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5B6FF4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E322DD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E322DD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322D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E322D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322D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E322D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322D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E322D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E322D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E322D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E322D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322D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E322D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E322D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322D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E322D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E322D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322D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322D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322D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322D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E322D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5B6FF4" w:rsidRDefault="005B6FF4" w:rsidP="005B6FF4">
      <w:r w:rsidRPr="000B7D73">
        <w:t xml:space="preserve">Este </w:t>
      </w:r>
      <w:r>
        <w:t>sistema</w:t>
      </w:r>
      <w:r w:rsidRPr="000B7D73">
        <w:t xml:space="preserve"> tem como objetivo demonstrar todas as funcionalidades da plataforma </w:t>
      </w:r>
      <w:r>
        <w:t>OpFlix</w:t>
      </w:r>
      <w:r w:rsidRPr="000B7D73">
        <w:t xml:space="preserve">, que visa demonstrar </w:t>
      </w:r>
      <w:r>
        <w:t>a uma plataforma onde você pode ver os últimos lançamentos do cinema e divulgação de sua página na Web por meio das Mídias Sociais.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5B6FF4">
      <w:r>
        <w:t>Esse sistema integrado com base na primeira parte em Banco de Dados tem como principais funcionalidades o cadastro de Filmes e Séries, definindo características distintas é a criação de Usuários.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5B6FF4">
      <w:r>
        <w:t>A primeira parte do projeto se baseia na criação de tabelas por meio do sistema de Banco de Dados com utilização no SQL Server Management é fácil visualização dos clientes.</w:t>
      </w:r>
      <w:r w:rsidR="008A7F37"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5B6FF4" w:rsidRDefault="005B6FF4" w:rsidP="005B6FF4">
      <w:r w:rsidRPr="002C1B06"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5B6FF4" w:rsidRDefault="005B6FF4" w:rsidP="005B6FF4">
      <w:r w:rsidRPr="00144AAB">
        <w:t>O modelo lógico já leva em conta algumas limitações e implementa recursos como adequação de padrão e nomenclatura, define as chaves primárias e estrangeiras, normalização, integridade referencial, entre outras. Para o modelo lógico deve ser criado levando em conta os exemplos de modelagem de dados criados no modelo conceitual.</w:t>
      </w:r>
    </w:p>
    <w:p w:rsidR="00DA19B6" w:rsidRDefault="009425DF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5732145" cy="5445760"/>
            <wp:effectExtent l="0" t="0" r="1905" b="25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_DiagramaLogico_BrunoHenriqueSilv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6FF4" w:rsidRDefault="005B6FF4" w:rsidP="008A7F37">
      <w:pPr>
        <w:pStyle w:val="cabealho2"/>
      </w:pPr>
      <w:bookmarkStart w:id="6" w:name="_Toc533767849"/>
    </w:p>
    <w:p w:rsidR="005B6FF4" w:rsidRDefault="005B6FF4" w:rsidP="005B6FF4"/>
    <w:p w:rsidR="005B6FF4" w:rsidRPr="005B6FF4" w:rsidRDefault="005B6FF4" w:rsidP="005B6FF4"/>
    <w:p w:rsidR="00DA19B6" w:rsidRDefault="00C92BD1" w:rsidP="008A7F37">
      <w:pPr>
        <w:pStyle w:val="cabealho2"/>
      </w:pPr>
      <w:r>
        <w:lastRenderedPageBreak/>
        <w:t>Modelo Físico</w:t>
      </w:r>
      <w:bookmarkEnd w:id="6"/>
    </w:p>
    <w:p w:rsidR="009425DF" w:rsidRPr="00144AAB" w:rsidRDefault="009425DF" w:rsidP="009425DF">
      <w:r w:rsidRPr="00144AAB">
        <w:t>No modelo físico fazemos a modelagem física do modelo de banco de dados. Neste caso leva-se em conta as limitações impostas pelo SGBD escolhido e deve ser criado sempre com base nos exemplos de modelagem de dados produzidos no item anterior, modelo lógico.</w:t>
      </w:r>
    </w:p>
    <w:p w:rsidR="009425DF" w:rsidRPr="009425DF" w:rsidRDefault="009425DF" w:rsidP="009425DF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6492875" cy="6638925"/>
            <wp:effectExtent l="0" t="0" r="317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Fisic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25DF" w:rsidRDefault="009425DF" w:rsidP="008A7F37">
      <w:pPr>
        <w:pStyle w:val="cabealho2"/>
      </w:pPr>
      <w:bookmarkStart w:id="7" w:name="_Toc533767850"/>
    </w:p>
    <w:p w:rsidR="009425DF" w:rsidRDefault="009425DF" w:rsidP="008A7F37">
      <w:pPr>
        <w:pStyle w:val="cabealho2"/>
      </w:pPr>
    </w:p>
    <w:p w:rsidR="009425DF" w:rsidRDefault="009425DF" w:rsidP="008A7F37">
      <w:pPr>
        <w:pStyle w:val="cabealho2"/>
      </w:pPr>
    </w:p>
    <w:p w:rsidR="009425DF" w:rsidRPr="009425DF" w:rsidRDefault="009425DF" w:rsidP="009425DF"/>
    <w:p w:rsidR="00C92BD1" w:rsidRDefault="00C92BD1" w:rsidP="008A7F37">
      <w:pPr>
        <w:pStyle w:val="cabealho2"/>
      </w:pPr>
      <w:r>
        <w:lastRenderedPageBreak/>
        <w:t>Modelo Conceitual</w:t>
      </w:r>
      <w:bookmarkEnd w:id="7"/>
    </w:p>
    <w:p w:rsidR="00DA19B6" w:rsidRDefault="00DA19B6"/>
    <w:p w:rsidR="009425DF" w:rsidRDefault="009425DF" w:rsidP="009425DF">
      <w:pPr>
        <w:tabs>
          <w:tab w:val="center" w:pos="4513"/>
        </w:tabs>
      </w:pPr>
      <w:r w:rsidRPr="00144AAB">
        <w:t>A modelagem conceitual baseia-se no mais alto nível e deve ser usada para envolver o cliente, pois o foco aqui é discutir os aspectos do negócio do cliente e não da tecnologia. Os exemplos de modelagem de dados vistos pelo modelo conceitual são mais fáceis de compreender, já que não há limitações ou aplicação de tecnologia específica. O diagrama de dados que deve ser construído aqui é o Diagrama de Entidade e Relacionamento, onde deverão ser identificados todas as entidades e os relacionamentos entre elas. Este diagrama é a chave para a compreensão do modelo conceitual de dados.</w:t>
      </w:r>
    </w:p>
    <w:p w:rsidR="009425DF" w:rsidRDefault="009425DF"/>
    <w:p w:rsidR="009425DF" w:rsidRDefault="004D6443">
      <w:r>
        <w:rPr>
          <w:noProof/>
        </w:rPr>
        <w:drawing>
          <wp:inline distT="0" distB="0" distL="0" distR="0">
            <wp:extent cx="5732145" cy="690118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_DiagramaConceitual_BrunoHenriqueSilv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90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5DF" w:rsidRDefault="009425DF">
      <w:pPr>
        <w:sectPr w:rsidR="009425DF" w:rsidSect="007C7D98">
          <w:footerReference w:type="default" r:id="rId20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1B6972" w:rsidRDefault="005A62EC">
      <w:pPr>
        <w:pStyle w:val="cabealho2"/>
      </w:pPr>
      <w:bookmarkStart w:id="8" w:name="_Toc533767851"/>
      <w:r>
        <w:lastRenderedPageBreak/>
        <w:t>Como executar</w:t>
      </w:r>
    </w:p>
    <w:p w:rsidR="005A62EC" w:rsidRDefault="005A62EC" w:rsidP="005A62EC"/>
    <w:p w:rsidR="005A62EC" w:rsidRPr="005A62EC" w:rsidRDefault="005A62EC" w:rsidP="005A62EC">
      <w:r>
        <w:t xml:space="preserve">Abra os diagramas enviado por meio do Repositório </w:t>
      </w:r>
      <w:r w:rsidR="00763250">
        <w:t xml:space="preserve">no </w:t>
      </w:r>
      <w:r w:rsidR="00FA121A">
        <w:t xml:space="preserve">SQL Server Management na seguinte ordem </w:t>
      </w:r>
      <w:r w:rsidR="00FA121A" w:rsidRPr="00FA121A">
        <w:t>M_01_BrunoHenriqueSilva_DDL</w:t>
      </w:r>
      <w:r w:rsidR="00FA121A">
        <w:t xml:space="preserve">, </w:t>
      </w:r>
      <w:r w:rsidR="00FA121A" w:rsidRPr="00FA121A">
        <w:t>M_02_BrunoHenriqueSilva_DML</w:t>
      </w:r>
      <w:r w:rsidR="00FA121A">
        <w:t xml:space="preserve">, </w:t>
      </w:r>
      <w:r w:rsidR="00FA121A" w:rsidRPr="00FA121A">
        <w:t>M_03_BrunoHenriqueSilva_DQL</w:t>
      </w:r>
      <w:r w:rsidR="00FA121A">
        <w:t>.</w:t>
      </w:r>
    </w:p>
    <w:p w:rsidR="00DA19B6" w:rsidRDefault="008A7F37">
      <w:pPr>
        <w:pStyle w:val="cabealho2"/>
      </w:pPr>
      <w:r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6E0CD1" w:rsidRPr="009D7B5E" w:rsidRDefault="006E0CD1" w:rsidP="006E0CD1">
      <w:pPr>
        <w:rPr>
          <w:rFonts w:ascii="Times New Roman" w:hAnsi="Times New Roman" w:cs="Times New Roman"/>
          <w:lang w:eastAsia="en-US"/>
        </w:rPr>
      </w:pPr>
    </w:p>
    <w:p w:rsidR="009D7B5E" w:rsidRDefault="006E0CD1" w:rsidP="00345FAB">
      <w:pPr>
        <w:pStyle w:val="cabealho2"/>
        <w:rPr>
          <w:rFonts w:ascii="Times New Roman" w:hAnsi="Times New Roman" w:cs="Times New Roman"/>
          <w:lang w:eastAsia="en-US"/>
        </w:rPr>
      </w:pPr>
      <w:bookmarkStart w:id="10" w:name="_Toc533767853"/>
      <w:r w:rsidRPr="009D7B5E">
        <w:rPr>
          <w:rFonts w:ascii="Times New Roman" w:hAnsi="Times New Roman" w:cs="Times New Roman"/>
          <w:lang w:eastAsia="en-US"/>
        </w:rPr>
        <w:t>Web</w:t>
      </w:r>
      <w:bookmarkEnd w:id="10"/>
    </w:p>
    <w:p w:rsidR="00345FAB" w:rsidRPr="00345FAB" w:rsidRDefault="00345FAB" w:rsidP="00345FAB">
      <w:pPr>
        <w:rPr>
          <w:lang w:eastAsia="en-US"/>
        </w:rPr>
      </w:pPr>
    </w:p>
    <w:p w:rsidR="00C31644" w:rsidRPr="009D7B5E" w:rsidRDefault="00C31644" w:rsidP="00C31644">
      <w:pPr>
        <w:pStyle w:val="cabealho2"/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</w:pPr>
      <w:bookmarkStart w:id="11" w:name="_Toc533767854"/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>1.</w:t>
      </w:r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ab/>
        <w:t>O administrador poderá cadastrar qualquer tipo de usuário (administrador ou cliente);</w:t>
      </w:r>
    </w:p>
    <w:p w:rsidR="00C31644" w:rsidRPr="009D7B5E" w:rsidRDefault="00C31644" w:rsidP="00C31644">
      <w:pPr>
        <w:pStyle w:val="cabealho2"/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</w:pPr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>2.</w:t>
      </w:r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ab/>
        <w:t>O administrador poderá cadastrar categorias (contendo nome);</w:t>
      </w:r>
    </w:p>
    <w:p w:rsidR="00C31644" w:rsidRPr="009D7B5E" w:rsidRDefault="00C31644" w:rsidP="00C31644">
      <w:pPr>
        <w:pStyle w:val="cabealho2"/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</w:pPr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>3.</w:t>
      </w:r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ab/>
        <w:t>O administrador poderá cadastrar o lançamento de um filme/série (contendo título, uma pequena sinopse, a categoria vinculada, tempo de duração, e se é filme ou série e a data de lançamento);</w:t>
      </w:r>
    </w:p>
    <w:p w:rsidR="009D7B5E" w:rsidRPr="009D7B5E" w:rsidRDefault="00C31644" w:rsidP="009D7B5E">
      <w:pPr>
        <w:pStyle w:val="cabealho2"/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</w:pPr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>4.</w:t>
      </w:r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ab/>
        <w:t>O cliente poderá visualizar todos os lançamentos publicados;</w:t>
      </w:r>
    </w:p>
    <w:p w:rsidR="009D7B5E" w:rsidRPr="009D7B5E" w:rsidRDefault="009D7B5E" w:rsidP="009D7B5E">
      <w:pPr>
        <w:rPr>
          <w:rFonts w:cs="Times New Roman"/>
          <w:color w:val="000000" w:themeColor="text1"/>
          <w:u w:val="single"/>
        </w:rPr>
      </w:pPr>
      <w:r w:rsidRPr="009D7B5E">
        <w:rPr>
          <w:rFonts w:cs="Times New Roman"/>
          <w:color w:val="000000" w:themeColor="text1"/>
          <w:u w:val="single"/>
        </w:rPr>
        <w:t>Administrador</w:t>
      </w:r>
    </w:p>
    <w:p w:rsidR="009D7B5E" w:rsidRPr="009D7B5E" w:rsidRDefault="009D7B5E" w:rsidP="009D7B5E">
      <w:pPr>
        <w:rPr>
          <w:rFonts w:cs="Times New Roman"/>
          <w:color w:val="000000" w:themeColor="text1"/>
        </w:rPr>
      </w:pPr>
      <w:r w:rsidRPr="009D7B5E">
        <w:rPr>
          <w:rFonts w:cs="Times New Roman"/>
          <w:color w:val="000000" w:themeColor="text1"/>
        </w:rPr>
        <w:t>5.</w:t>
      </w:r>
      <w:r w:rsidRPr="009D7B5E">
        <w:rPr>
          <w:rFonts w:cs="Times New Roman"/>
          <w:color w:val="000000" w:themeColor="text1"/>
        </w:rPr>
        <w:tab/>
        <w:t>Cadastro de novos usuários (pode deixar um endpoint público para cadastro de novos clientes e um outro endpoint aonde administradores cadastram outros administradores);</w:t>
      </w:r>
    </w:p>
    <w:p w:rsidR="009D7B5E" w:rsidRPr="009D7B5E" w:rsidRDefault="009D7B5E" w:rsidP="009D7B5E">
      <w:pPr>
        <w:rPr>
          <w:rFonts w:cs="Times New Roman"/>
          <w:color w:val="000000" w:themeColor="text1"/>
        </w:rPr>
      </w:pPr>
      <w:r w:rsidRPr="009D7B5E">
        <w:rPr>
          <w:rFonts w:cs="Times New Roman"/>
          <w:color w:val="000000" w:themeColor="text1"/>
          <w:lang w:eastAsia="en-US"/>
        </w:rPr>
        <w:t>6.</w:t>
      </w:r>
      <w:r w:rsidRPr="009D7B5E">
        <w:rPr>
          <w:rFonts w:cs="Times New Roman"/>
          <w:color w:val="000000" w:themeColor="text1"/>
          <w:lang w:eastAsia="en-US"/>
        </w:rPr>
        <w:tab/>
      </w:r>
      <w:r w:rsidRPr="009D7B5E">
        <w:rPr>
          <w:rFonts w:cs="Times New Roman"/>
          <w:color w:val="000000" w:themeColor="text1"/>
        </w:rPr>
        <w:t>Criar, Atualizar e Deletar Lançamentos;</w:t>
      </w:r>
    </w:p>
    <w:p w:rsidR="009D7B5E" w:rsidRPr="009D7B5E" w:rsidRDefault="009D7B5E" w:rsidP="009D7B5E">
      <w:pPr>
        <w:rPr>
          <w:rFonts w:cs="Times New Roman"/>
          <w:color w:val="000000" w:themeColor="text1"/>
        </w:rPr>
      </w:pPr>
      <w:r w:rsidRPr="009D7B5E">
        <w:rPr>
          <w:rFonts w:cs="Times New Roman"/>
          <w:color w:val="000000" w:themeColor="text1"/>
        </w:rPr>
        <w:t>7.</w:t>
      </w:r>
      <w:r w:rsidRPr="009D7B5E">
        <w:rPr>
          <w:rFonts w:cs="Times New Roman"/>
          <w:color w:val="000000" w:themeColor="text1"/>
        </w:rPr>
        <w:tab/>
        <w:t>Cadastrar/Listar/Atualizar Categorias;</w:t>
      </w:r>
    </w:p>
    <w:p w:rsidR="009D7B5E" w:rsidRDefault="009D7B5E" w:rsidP="009D7B5E">
      <w:pPr>
        <w:rPr>
          <w:rFonts w:cs="Times New Roman"/>
          <w:color w:val="000000" w:themeColor="text1"/>
        </w:rPr>
      </w:pPr>
      <w:r w:rsidRPr="009D7B5E">
        <w:rPr>
          <w:rFonts w:cs="Times New Roman"/>
          <w:color w:val="000000" w:themeColor="text1"/>
        </w:rPr>
        <w:t>8.</w:t>
      </w:r>
      <w:r w:rsidRPr="009D7B5E">
        <w:rPr>
          <w:rFonts w:cs="Times New Roman"/>
          <w:color w:val="000000" w:themeColor="text1"/>
        </w:rPr>
        <w:tab/>
        <w:t>Cadastrar/Listar/Atualizar Plataformas/Mídias;</w:t>
      </w:r>
    </w:p>
    <w:p w:rsidR="009D7B5E" w:rsidRDefault="009D7B5E" w:rsidP="009D7B5E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Para demonstração dessas e outras Funcionalidades é necessário o aplicativo de apoio chamado Postman onde na pasta Postman do Projeto OpFlix será disponibilizado por meio de GitHub no repositório como o link </w:t>
      </w:r>
    </w:p>
    <w:p w:rsidR="009D7B5E" w:rsidRDefault="00E322DD" w:rsidP="009D7B5E">
      <w:pPr>
        <w:rPr>
          <w:rFonts w:cs="Times New Roman"/>
          <w:color w:val="000000" w:themeColor="text1"/>
        </w:rPr>
      </w:pPr>
      <w:hyperlink r:id="rId21" w:history="1">
        <w:r w:rsidR="009D7B5E" w:rsidRPr="00B16A51">
          <w:rPr>
            <w:rStyle w:val="Hyperlink"/>
            <w:rFonts w:cs="Times New Roman"/>
          </w:rPr>
          <w:t>https://github.com/brunohesilva/2s2019-sprint-2-backend-OpFlix.git</w:t>
        </w:r>
      </w:hyperlink>
    </w:p>
    <w:p w:rsidR="009D7B5E" w:rsidRDefault="009D7B5E" w:rsidP="009D7B5E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exportar a coleção é testar as funcionalidades </w:t>
      </w:r>
      <w:r w:rsidR="004771D0">
        <w:rPr>
          <w:rFonts w:cs="Times New Roman"/>
          <w:color w:val="000000" w:themeColor="text1"/>
        </w:rPr>
        <w:t>listadas acima.</w:t>
      </w:r>
    </w:p>
    <w:p w:rsidR="00711DA6" w:rsidRDefault="00711DA6" w:rsidP="009D7B5E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O acesso ao Postman se dá por meio do download do software por meio do site oficial, depois pegar a coleção exportada na Git descrito acima para poder fazer os testes.</w:t>
      </w:r>
    </w:p>
    <w:p w:rsidR="00711DA6" w:rsidRDefault="00711DA6" w:rsidP="009D7B5E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O deploy do projeto é necessariamente no aplicativo Visual Studio onde na pasta com os projetos correspondentes abrir o projeto </w:t>
      </w:r>
      <w:r w:rsidRPr="00711DA6">
        <w:rPr>
          <w:rFonts w:cs="Times New Roman"/>
          <w:color w:val="000000" w:themeColor="text1"/>
        </w:rPr>
        <w:t>Senai.OpFlix.WebApi</w:t>
      </w:r>
      <w:r>
        <w:rPr>
          <w:rFonts w:cs="Times New Roman"/>
          <w:color w:val="000000" w:themeColor="text1"/>
        </w:rPr>
        <w:t xml:space="preserve"> </w:t>
      </w:r>
      <w:r w:rsidR="00C4362B">
        <w:rPr>
          <w:rFonts w:cs="Times New Roman"/>
          <w:color w:val="000000" w:themeColor="text1"/>
        </w:rPr>
        <w:t>e apertar o as teclas Ctrl + F5 para iniciar a aplicação.</w:t>
      </w:r>
    </w:p>
    <w:p w:rsidR="00C4362B" w:rsidRDefault="00C4362B" w:rsidP="009D7B5E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A importação do projeto no Postman se da por meio de abrir o aplicativo, depois clicar no botão Import depois no botão Chose Files e só selecionar a coleção disponibilizada </w:t>
      </w:r>
      <w:r w:rsidR="00345FAB">
        <w:rPr>
          <w:rFonts w:cs="Times New Roman"/>
          <w:color w:val="000000" w:themeColor="text1"/>
        </w:rPr>
        <w:t>no</w:t>
      </w:r>
      <w:r>
        <w:rPr>
          <w:rFonts w:cs="Times New Roman"/>
          <w:color w:val="000000" w:themeColor="text1"/>
        </w:rPr>
        <w:t xml:space="preserve"> Git.</w:t>
      </w:r>
    </w:p>
    <w:p w:rsidR="00C4362B" w:rsidRDefault="00C4362B" w:rsidP="00345FAB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Os pacotes do Nugget utilizados foram </w:t>
      </w:r>
      <w:r w:rsidRPr="00C4362B">
        <w:rPr>
          <w:rFonts w:cs="Times New Roman"/>
          <w:color w:val="000000" w:themeColor="text1"/>
        </w:rPr>
        <w:t>Swashbuckle.AspNetCore 4.0.</w:t>
      </w:r>
      <w:r>
        <w:rPr>
          <w:rFonts w:cs="Times New Roman"/>
          <w:color w:val="000000" w:themeColor="text1"/>
        </w:rPr>
        <w:t xml:space="preserve">1, </w:t>
      </w:r>
      <w:r w:rsidRPr="00C4362B">
        <w:rPr>
          <w:rFonts w:cs="Times New Roman"/>
          <w:color w:val="000000" w:themeColor="text1"/>
        </w:rPr>
        <w:t>System.Data.SqlClient 4.6.1</w:t>
      </w:r>
      <w:r w:rsidR="00345FAB">
        <w:rPr>
          <w:rFonts w:cs="Times New Roman"/>
          <w:color w:val="000000" w:themeColor="text1"/>
        </w:rPr>
        <w:t xml:space="preserve">, </w:t>
      </w:r>
      <w:r w:rsidR="00345FAB" w:rsidRPr="00345FAB">
        <w:rPr>
          <w:rFonts w:cs="Times New Roman"/>
          <w:color w:val="000000" w:themeColor="text1"/>
        </w:rPr>
        <w:t>Microsoft.EntityFrameworkCore.SqlServer 2.1.11</w:t>
      </w:r>
      <w:r w:rsidR="00345FAB">
        <w:rPr>
          <w:rFonts w:cs="Times New Roman"/>
          <w:color w:val="000000" w:themeColor="text1"/>
        </w:rPr>
        <w:t xml:space="preserve">, </w:t>
      </w:r>
      <w:r w:rsidR="00345FAB" w:rsidRPr="00345FAB">
        <w:rPr>
          <w:rFonts w:cs="Times New Roman"/>
          <w:color w:val="000000" w:themeColor="text1"/>
        </w:rPr>
        <w:t>Microsoft.EntityFrameworkCore.SqlServer.Design 1.1.6</w:t>
      </w:r>
      <w:r w:rsidR="00345FAB">
        <w:rPr>
          <w:rFonts w:cs="Times New Roman"/>
          <w:color w:val="000000" w:themeColor="text1"/>
        </w:rPr>
        <w:t xml:space="preserve">, </w:t>
      </w:r>
      <w:r w:rsidR="00345FAB" w:rsidRPr="00345FAB">
        <w:rPr>
          <w:rFonts w:cs="Times New Roman"/>
          <w:color w:val="000000" w:themeColor="text1"/>
        </w:rPr>
        <w:t>Microsoft.EntityFrameworkCore.Tools 2.1.11</w:t>
      </w:r>
      <w:r w:rsidR="00345FAB">
        <w:rPr>
          <w:rFonts w:cs="Times New Roman"/>
          <w:color w:val="000000" w:themeColor="text1"/>
        </w:rPr>
        <w:t xml:space="preserve">, </w:t>
      </w:r>
      <w:r w:rsidR="00345FAB" w:rsidRPr="00345FAB">
        <w:rPr>
          <w:rFonts w:cs="Times New Roman"/>
          <w:color w:val="000000" w:themeColor="text1"/>
        </w:rPr>
        <w:t>Microsoft.AspNetCore.Authentication.JwtBearer 2.1.1</w:t>
      </w:r>
      <w:r w:rsidR="00345FAB">
        <w:rPr>
          <w:rFonts w:cs="Times New Roman"/>
          <w:color w:val="000000" w:themeColor="text1"/>
        </w:rPr>
        <w:t xml:space="preserve">, </w:t>
      </w:r>
      <w:r w:rsidR="00345FAB" w:rsidRPr="00345FAB">
        <w:rPr>
          <w:rFonts w:cs="Times New Roman"/>
          <w:color w:val="000000" w:themeColor="text1"/>
        </w:rPr>
        <w:t>System.IdentityModel.Tokens.Jwt 5.5.0</w:t>
      </w:r>
      <w:r w:rsidR="00345FAB">
        <w:rPr>
          <w:rFonts w:cs="Times New Roman"/>
          <w:color w:val="000000" w:themeColor="text1"/>
        </w:rPr>
        <w:t>.</w:t>
      </w:r>
    </w:p>
    <w:p w:rsidR="00711DA6" w:rsidRPr="00F82883" w:rsidRDefault="00345FAB" w:rsidP="009D7B5E">
      <w:pPr>
        <w:rPr>
          <w:rFonts w:cs="Times New Roman"/>
          <w:color w:val="000000" w:themeColor="text1"/>
          <w:u w:val="single"/>
        </w:rPr>
      </w:pPr>
      <w:r>
        <w:rPr>
          <w:rFonts w:cs="Times New Roman"/>
          <w:color w:val="000000" w:themeColor="text1"/>
        </w:rPr>
        <w:t xml:space="preserve"> O projeto está arquitetado em um sistema Web API.</w:t>
      </w:r>
    </w:p>
    <w:p w:rsidR="00345FAB" w:rsidRDefault="00345FAB" w:rsidP="009D7B5E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A criação do Banco de Dados se </w:t>
      </w:r>
      <w:r w:rsidR="00F82883">
        <w:rPr>
          <w:rFonts w:cs="Times New Roman"/>
          <w:color w:val="000000" w:themeColor="text1"/>
        </w:rPr>
        <w:t>dá</w:t>
      </w:r>
      <w:bookmarkStart w:id="12" w:name="_GoBack"/>
      <w:bookmarkEnd w:id="12"/>
      <w:r>
        <w:rPr>
          <w:rFonts w:cs="Times New Roman"/>
          <w:color w:val="000000" w:themeColor="text1"/>
        </w:rPr>
        <w:t xml:space="preserve"> pela execução dos scripts enviados no </w:t>
      </w:r>
      <w:r>
        <w:t>SQL Server Management</w:t>
      </w:r>
      <w:r w:rsidR="00F82883">
        <w:t>.</w:t>
      </w:r>
    </w:p>
    <w:p w:rsidR="006E0CD1" w:rsidRPr="006E0CD1" w:rsidRDefault="006E0CD1" w:rsidP="00C31644">
      <w:pPr>
        <w:pStyle w:val="cabealho2"/>
        <w:rPr>
          <w:lang w:eastAsia="en-US"/>
        </w:rPr>
      </w:pPr>
      <w:r>
        <w:rPr>
          <w:lang w:eastAsia="en-US"/>
        </w:rPr>
        <w:lastRenderedPageBreak/>
        <w:t>Mobile</w:t>
      </w:r>
      <w:bookmarkEnd w:id="11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EA1629" w:rsidRPr="00EA1629" w:rsidRDefault="00EA1629" w:rsidP="00EA1629">
      <w:pPr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3178175</wp:posOffset>
            </wp:positionV>
            <wp:extent cx="5734050" cy="2434590"/>
            <wp:effectExtent l="0" t="0" r="0" b="381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r2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260350</wp:posOffset>
            </wp:positionV>
            <wp:extent cx="5724525" cy="2773045"/>
            <wp:effectExtent l="0" t="0" r="9525" b="825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r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1629" w:rsidRDefault="00EA1629" w:rsidP="006E0CD1">
      <w:pPr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5653405</wp:posOffset>
            </wp:positionV>
            <wp:extent cx="5724525" cy="2131060"/>
            <wp:effectExtent l="0" t="0" r="9525" b="254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r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lastRenderedPageBreak/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2DD" w:rsidRDefault="00E322DD">
      <w:pPr>
        <w:spacing w:after="0" w:line="240" w:lineRule="auto"/>
      </w:pPr>
      <w:r>
        <w:separator/>
      </w:r>
    </w:p>
  </w:endnote>
  <w:endnote w:type="continuationSeparator" w:id="0">
    <w:p w:rsidR="00E322DD" w:rsidRDefault="00E32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Rodap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Rodap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Rodap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E322DD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2DD" w:rsidRDefault="00E322DD">
      <w:pPr>
        <w:spacing w:after="0" w:line="240" w:lineRule="auto"/>
      </w:pPr>
      <w:r>
        <w:separator/>
      </w:r>
    </w:p>
  </w:footnote>
  <w:footnote w:type="continuationSeparator" w:id="0">
    <w:p w:rsidR="00E322DD" w:rsidRDefault="00E32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Cabealho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Cabealho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Cabealho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31FCC"/>
    <w:rsid w:val="00173F68"/>
    <w:rsid w:val="00176F2A"/>
    <w:rsid w:val="001B6972"/>
    <w:rsid w:val="001E537E"/>
    <w:rsid w:val="00257CAE"/>
    <w:rsid w:val="002C440D"/>
    <w:rsid w:val="002E0003"/>
    <w:rsid w:val="003257E0"/>
    <w:rsid w:val="00345FAB"/>
    <w:rsid w:val="00362822"/>
    <w:rsid w:val="00376460"/>
    <w:rsid w:val="003A1B68"/>
    <w:rsid w:val="00407948"/>
    <w:rsid w:val="00456E37"/>
    <w:rsid w:val="0046629B"/>
    <w:rsid w:val="004771D0"/>
    <w:rsid w:val="004A0592"/>
    <w:rsid w:val="004D6443"/>
    <w:rsid w:val="005177BA"/>
    <w:rsid w:val="00524B9A"/>
    <w:rsid w:val="005824E0"/>
    <w:rsid w:val="00585F9D"/>
    <w:rsid w:val="00596D2F"/>
    <w:rsid w:val="005A62EC"/>
    <w:rsid w:val="005B6FF4"/>
    <w:rsid w:val="005D6315"/>
    <w:rsid w:val="00657A13"/>
    <w:rsid w:val="00674BE9"/>
    <w:rsid w:val="00695C1D"/>
    <w:rsid w:val="006E0CD1"/>
    <w:rsid w:val="006F3AFC"/>
    <w:rsid w:val="00711DA6"/>
    <w:rsid w:val="00723849"/>
    <w:rsid w:val="00730217"/>
    <w:rsid w:val="00763250"/>
    <w:rsid w:val="00792337"/>
    <w:rsid w:val="007C7D98"/>
    <w:rsid w:val="007F3CBC"/>
    <w:rsid w:val="00894B11"/>
    <w:rsid w:val="008A7F37"/>
    <w:rsid w:val="008B137F"/>
    <w:rsid w:val="008D4D82"/>
    <w:rsid w:val="009425DF"/>
    <w:rsid w:val="00952E23"/>
    <w:rsid w:val="00997D7D"/>
    <w:rsid w:val="009A3F87"/>
    <w:rsid w:val="009D7B5E"/>
    <w:rsid w:val="009E2D84"/>
    <w:rsid w:val="00A25BD2"/>
    <w:rsid w:val="00A967A8"/>
    <w:rsid w:val="00B04636"/>
    <w:rsid w:val="00B36547"/>
    <w:rsid w:val="00B758BE"/>
    <w:rsid w:val="00BB5B9E"/>
    <w:rsid w:val="00BD3832"/>
    <w:rsid w:val="00C158DB"/>
    <w:rsid w:val="00C26497"/>
    <w:rsid w:val="00C31644"/>
    <w:rsid w:val="00C4362B"/>
    <w:rsid w:val="00C86073"/>
    <w:rsid w:val="00C92BD1"/>
    <w:rsid w:val="00D0024A"/>
    <w:rsid w:val="00D05035"/>
    <w:rsid w:val="00D22059"/>
    <w:rsid w:val="00DA19B6"/>
    <w:rsid w:val="00DB563A"/>
    <w:rsid w:val="00DE3EA9"/>
    <w:rsid w:val="00E322DD"/>
    <w:rsid w:val="00E43E78"/>
    <w:rsid w:val="00E6531E"/>
    <w:rsid w:val="00E95AA4"/>
    <w:rsid w:val="00EA1629"/>
    <w:rsid w:val="00EB66D8"/>
    <w:rsid w:val="00F03B38"/>
    <w:rsid w:val="00F400AB"/>
    <w:rsid w:val="00F82883"/>
    <w:rsid w:val="00FA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459EAF8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9D7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brunohesilva/2s2019-sprint-2-backend-OpFlix.git" TargetMode="Externa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13288F"/>
    <w:rsid w:val="001D2EAA"/>
    <w:rsid w:val="00210111"/>
    <w:rsid w:val="00406E44"/>
    <w:rsid w:val="004265B1"/>
    <w:rsid w:val="00571EE0"/>
    <w:rsid w:val="005B317F"/>
    <w:rsid w:val="00762A33"/>
    <w:rsid w:val="00973EE1"/>
    <w:rsid w:val="00AC3D2E"/>
    <w:rsid w:val="00AC5395"/>
    <w:rsid w:val="00BC4E51"/>
    <w:rsid w:val="00BE0168"/>
    <w:rsid w:val="00DB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C1D93A-F47E-45FE-8EBB-F2289926C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168</TotalTime>
  <Pages>1</Pages>
  <Words>935</Words>
  <Characters>5055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Bruno Henrique Silva</cp:lastModifiedBy>
  <cp:revision>13</cp:revision>
  <dcterms:created xsi:type="dcterms:W3CDTF">2019-08-13T11:17:00Z</dcterms:created>
  <dcterms:modified xsi:type="dcterms:W3CDTF">2019-09-17T11:10:00Z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